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5C70" w14:textId="766A821D" w:rsidR="00E81978" w:rsidRPr="00A860A7" w:rsidRDefault="00865591">
      <w:pPr>
        <w:pStyle w:val="Title"/>
        <w:rPr>
          <w:sz w:val="40"/>
          <w:szCs w:val="40"/>
        </w:rPr>
      </w:pPr>
      <w:sdt>
        <w:sdtPr>
          <w:rPr>
            <w:sz w:val="40"/>
            <w:szCs w:val="40"/>
          </w:rPr>
          <w:alias w:val="Title:"/>
          <w:tag w:val="Title:"/>
          <w:id w:val="726351117"/>
          <w:placeholder>
            <w:docPart w:val="3A1DAA29991545799978580BA303DB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60A7" w:rsidRPr="00A860A7">
            <w:rPr>
              <w:sz w:val="40"/>
              <w:szCs w:val="40"/>
            </w:rPr>
            <w:t>Minimax in Arbitrarily board-size of Tic-tac-toe</w:t>
          </w:r>
        </w:sdtContent>
      </w:sdt>
    </w:p>
    <w:p w14:paraId="7E28FD11" w14:textId="40E13C28" w:rsidR="00B823AA" w:rsidRDefault="00A860A7" w:rsidP="00B823AA">
      <w:pPr>
        <w:pStyle w:val="Title2"/>
      </w:pPr>
      <w:r>
        <w:t>By: Daniel Guzman</w:t>
      </w:r>
    </w:p>
    <w:p w14:paraId="058160DA" w14:textId="2EDF030F" w:rsidR="00E81978" w:rsidRDefault="00A860A7" w:rsidP="00B823AA">
      <w:pPr>
        <w:pStyle w:val="Title2"/>
      </w:pPr>
      <w:r>
        <w:t xml:space="preserve">CSU Chico State </w:t>
      </w:r>
    </w:p>
    <w:p w14:paraId="3C853443" w14:textId="50F4D8AD" w:rsidR="00A860A7" w:rsidRDefault="00A860A7" w:rsidP="00B823AA">
      <w:pPr>
        <w:pStyle w:val="Title2"/>
      </w:pPr>
      <w:r>
        <w:t>3/25/2022</w:t>
      </w:r>
    </w:p>
    <w:p w14:paraId="2D26DCDD" w14:textId="04BC1709" w:rsidR="00E81978" w:rsidRDefault="00E81978" w:rsidP="00A860A7">
      <w:pPr>
        <w:pStyle w:val="Title"/>
      </w:pPr>
    </w:p>
    <w:sdt>
      <w:sdtPr>
        <w:alias w:val="Abstract:"/>
        <w:tag w:val="Abstract:"/>
        <w:id w:val="202146031"/>
        <w:placeholder>
          <w:docPart w:val="5442E603EF7642CC89AC156E65392440"/>
        </w:placeholder>
        <w:temporary/>
        <w:showingPlcHdr/>
        <w15:appearance w15:val="hidden"/>
      </w:sdtPr>
      <w:sdtEndPr/>
      <w:sdtContent>
        <w:p w14:paraId="46F3E0D4" w14:textId="6796A6E0" w:rsidR="00E81978" w:rsidRDefault="005D3A03">
          <w:pPr>
            <w:pStyle w:val="SectionTitle"/>
          </w:pPr>
          <w:r>
            <w:t>Abstract</w:t>
          </w:r>
        </w:p>
      </w:sdtContent>
    </w:sdt>
    <w:p w14:paraId="198CD949" w14:textId="528F8020" w:rsidR="00AE29DF" w:rsidRPr="00AE29DF" w:rsidRDefault="00AE29DF" w:rsidP="00AE29DF">
      <w:pPr>
        <w:ind w:firstLine="0"/>
      </w:pPr>
      <w:r>
        <w:t xml:space="preserve">This report goes over my discoveries of the General concept of the Minimax algorithm along with the implementations within games which, such an example that’s covered within this report, being the board game Tic-Tac-Toe </w:t>
      </w:r>
      <w:r w:rsidR="00F55978">
        <w:t xml:space="preserve">of arbitrary board size, </w:t>
      </w:r>
      <w:r w:rsidR="00750341">
        <w:t>i.e.,</w:t>
      </w:r>
      <w:r w:rsidR="00F55978">
        <w:t xml:space="preserve"> 3x3, 4x4, …</w:t>
      </w:r>
    </w:p>
    <w:p w14:paraId="386BE74E" w14:textId="18C563E9" w:rsidR="00E81978" w:rsidRDefault="00865591">
      <w:pPr>
        <w:pStyle w:val="SectionTitle"/>
      </w:pPr>
      <w:sdt>
        <w:sdtPr>
          <w:alias w:val="Section title:"/>
          <w:tag w:val="Section title:"/>
          <w:id w:val="984196707"/>
          <w:placeholder>
            <w:docPart w:val="4547F2805C164BFABC0048F7D4DD48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860A7">
            <w:t>Minimax in Arbitrarily board-size of Tic-tac-toe</w:t>
          </w:r>
        </w:sdtContent>
      </w:sdt>
    </w:p>
    <w:p w14:paraId="1E956897" w14:textId="740B0895" w:rsidR="00E81978" w:rsidRDefault="00E81978"/>
    <w:sectPr w:rsidR="00E81978">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D2CAD" w14:textId="77777777" w:rsidR="00865591" w:rsidRDefault="00865591">
      <w:pPr>
        <w:spacing w:line="240" w:lineRule="auto"/>
      </w:pPr>
      <w:r>
        <w:separator/>
      </w:r>
    </w:p>
    <w:p w14:paraId="4417A7B6" w14:textId="77777777" w:rsidR="00865591" w:rsidRDefault="00865591"/>
  </w:endnote>
  <w:endnote w:type="continuationSeparator" w:id="0">
    <w:p w14:paraId="7583706B" w14:textId="77777777" w:rsidR="00865591" w:rsidRDefault="00865591">
      <w:pPr>
        <w:spacing w:line="240" w:lineRule="auto"/>
      </w:pPr>
      <w:r>
        <w:continuationSeparator/>
      </w:r>
    </w:p>
    <w:p w14:paraId="4E7CC00B" w14:textId="77777777" w:rsidR="00865591" w:rsidRDefault="00865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82F0A" w14:textId="77777777" w:rsidR="00865591" w:rsidRDefault="00865591">
      <w:pPr>
        <w:spacing w:line="240" w:lineRule="auto"/>
      </w:pPr>
      <w:r>
        <w:separator/>
      </w:r>
    </w:p>
    <w:p w14:paraId="6D117C21" w14:textId="77777777" w:rsidR="00865591" w:rsidRDefault="00865591"/>
  </w:footnote>
  <w:footnote w:type="continuationSeparator" w:id="0">
    <w:p w14:paraId="285B801A" w14:textId="77777777" w:rsidR="00865591" w:rsidRDefault="00865591">
      <w:pPr>
        <w:spacing w:line="240" w:lineRule="auto"/>
      </w:pPr>
      <w:r>
        <w:continuationSeparator/>
      </w:r>
    </w:p>
    <w:p w14:paraId="594E3C36" w14:textId="77777777" w:rsidR="00865591" w:rsidRDefault="008655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703624"/>
      <w:docPartObj>
        <w:docPartGallery w:val="Page Numbers (Top of Page)"/>
        <w:docPartUnique/>
      </w:docPartObj>
    </w:sdtPr>
    <w:sdtEndPr>
      <w:rPr>
        <w:noProof/>
      </w:rPr>
    </w:sdtEndPr>
    <w:sdtContent>
      <w:p w14:paraId="18C42740" w14:textId="1FE83144" w:rsidR="00DD3048" w:rsidRDefault="00DD30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B5F0105" w14:textId="4E4A7054" w:rsidR="00E81978" w:rsidRDefault="00E81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E3A3" w14:textId="3FB837C5"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A7"/>
    <w:rsid w:val="000D3F41"/>
    <w:rsid w:val="00123A56"/>
    <w:rsid w:val="00355DCA"/>
    <w:rsid w:val="00551A02"/>
    <w:rsid w:val="005534FA"/>
    <w:rsid w:val="005D3A03"/>
    <w:rsid w:val="00630CE2"/>
    <w:rsid w:val="00750341"/>
    <w:rsid w:val="008002C0"/>
    <w:rsid w:val="00865591"/>
    <w:rsid w:val="008C5323"/>
    <w:rsid w:val="009A6A3B"/>
    <w:rsid w:val="00A860A7"/>
    <w:rsid w:val="00AE29DF"/>
    <w:rsid w:val="00B823AA"/>
    <w:rsid w:val="00BA45DB"/>
    <w:rsid w:val="00BF4184"/>
    <w:rsid w:val="00C0601E"/>
    <w:rsid w:val="00C31D30"/>
    <w:rsid w:val="00CD6E39"/>
    <w:rsid w:val="00CF6E91"/>
    <w:rsid w:val="00D85B68"/>
    <w:rsid w:val="00DA742C"/>
    <w:rsid w:val="00DD3048"/>
    <w:rsid w:val="00E6004D"/>
    <w:rsid w:val="00E81978"/>
    <w:rsid w:val="00F379B7"/>
    <w:rsid w:val="00F525FA"/>
    <w:rsid w:val="00F5597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85407"/>
  <w15:chartTrackingRefBased/>
  <w15:docId w15:val="{1B689309-0D5C-4693-9E0B-4C4A2A28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zm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1DAA29991545799978580BA303DBB0"/>
        <w:category>
          <w:name w:val="General"/>
          <w:gallery w:val="placeholder"/>
        </w:category>
        <w:types>
          <w:type w:val="bbPlcHdr"/>
        </w:types>
        <w:behaviors>
          <w:behavior w:val="content"/>
        </w:behaviors>
        <w:guid w:val="{95A067F7-072C-4FDD-9D19-04E7EA17A1A4}"/>
      </w:docPartPr>
      <w:docPartBody>
        <w:p w:rsidR="006D175C" w:rsidRDefault="003E7DB6">
          <w:pPr>
            <w:pStyle w:val="3A1DAA29991545799978580BA303DBB0"/>
          </w:pPr>
          <w:r>
            <w:t>[Title Here, up to 12 Words, on One to Two Lines]</w:t>
          </w:r>
        </w:p>
      </w:docPartBody>
    </w:docPart>
    <w:docPart>
      <w:docPartPr>
        <w:name w:val="5442E603EF7642CC89AC156E65392440"/>
        <w:category>
          <w:name w:val="General"/>
          <w:gallery w:val="placeholder"/>
        </w:category>
        <w:types>
          <w:type w:val="bbPlcHdr"/>
        </w:types>
        <w:behaviors>
          <w:behavior w:val="content"/>
        </w:behaviors>
        <w:guid w:val="{BD0B09A4-9DA7-49BB-A400-83F412B770D4}"/>
      </w:docPartPr>
      <w:docPartBody>
        <w:p w:rsidR="006D175C" w:rsidRDefault="003E7DB6">
          <w:pPr>
            <w:pStyle w:val="5442E603EF7642CC89AC156E65392440"/>
          </w:pPr>
          <w:r>
            <w:t>Abstract</w:t>
          </w:r>
        </w:p>
      </w:docPartBody>
    </w:docPart>
    <w:docPart>
      <w:docPartPr>
        <w:name w:val="4547F2805C164BFABC0048F7D4DD48A6"/>
        <w:category>
          <w:name w:val="General"/>
          <w:gallery w:val="placeholder"/>
        </w:category>
        <w:types>
          <w:type w:val="bbPlcHdr"/>
        </w:types>
        <w:behaviors>
          <w:behavior w:val="content"/>
        </w:behaviors>
        <w:guid w:val="{D12E68F5-8B0E-4DA8-9D60-470560FC0575}"/>
      </w:docPartPr>
      <w:docPartBody>
        <w:p w:rsidR="006D175C" w:rsidRDefault="003E7DB6">
          <w:pPr>
            <w:pStyle w:val="4547F2805C164BFABC0048F7D4DD48A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DB6"/>
    <w:rsid w:val="003E7DB6"/>
    <w:rsid w:val="006D175C"/>
    <w:rsid w:val="00DF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1DAA29991545799978580BA303DBB0">
    <w:name w:val="3A1DAA29991545799978580BA303DBB0"/>
  </w:style>
  <w:style w:type="paragraph" w:customStyle="1" w:styleId="8EC60577F26D4309A474990B2FFE4F38">
    <w:name w:val="8EC60577F26D4309A474990B2FFE4F38"/>
  </w:style>
  <w:style w:type="paragraph" w:customStyle="1" w:styleId="631A693F59EA409B8000727DFE2FE469">
    <w:name w:val="631A693F59EA409B8000727DFE2FE469"/>
  </w:style>
  <w:style w:type="paragraph" w:customStyle="1" w:styleId="CA6A19091A644E7B97C97E6DA6368C76">
    <w:name w:val="CA6A19091A644E7B97C97E6DA6368C76"/>
  </w:style>
  <w:style w:type="paragraph" w:customStyle="1" w:styleId="B787B207240F41A8B529FFD5A07D5969">
    <w:name w:val="B787B207240F41A8B529FFD5A07D5969"/>
  </w:style>
  <w:style w:type="paragraph" w:customStyle="1" w:styleId="5442E603EF7642CC89AC156E65392440">
    <w:name w:val="5442E603EF7642CC89AC156E65392440"/>
  </w:style>
  <w:style w:type="character" w:styleId="Emphasis">
    <w:name w:val="Emphasis"/>
    <w:basedOn w:val="DefaultParagraphFont"/>
    <w:uiPriority w:val="4"/>
    <w:unhideWhenUsed/>
    <w:qFormat/>
    <w:rPr>
      <w:i/>
      <w:iCs/>
    </w:rPr>
  </w:style>
  <w:style w:type="paragraph" w:customStyle="1" w:styleId="AB427C5880874FE0AFDFE35E15FAD976">
    <w:name w:val="AB427C5880874FE0AFDFE35E15FAD976"/>
  </w:style>
  <w:style w:type="paragraph" w:customStyle="1" w:styleId="0054C9653C0F48069140AF9432D478F6">
    <w:name w:val="0054C9653C0F48069140AF9432D478F6"/>
  </w:style>
  <w:style w:type="paragraph" w:customStyle="1" w:styleId="4547F2805C164BFABC0048F7D4DD48A6">
    <w:name w:val="4547F2805C164BFABC0048F7D4DD48A6"/>
  </w:style>
  <w:style w:type="paragraph" w:customStyle="1" w:styleId="5C1DF5E127C942388E6E50A1B16D56F0">
    <w:name w:val="5C1DF5E127C942388E6E50A1B16D56F0"/>
  </w:style>
  <w:style w:type="paragraph" w:customStyle="1" w:styleId="BA0CD4CFC3684241B18B3B2ACDE653AE">
    <w:name w:val="BA0CD4CFC3684241B18B3B2ACDE653AE"/>
  </w:style>
  <w:style w:type="paragraph" w:customStyle="1" w:styleId="8F8EB7D3ECC94BA6879A50BAD2A823B9">
    <w:name w:val="8F8EB7D3ECC94BA6879A50BAD2A823B9"/>
  </w:style>
  <w:style w:type="paragraph" w:customStyle="1" w:styleId="B0B68ACF96ED42EB8F845FD92F2A7BD6">
    <w:name w:val="B0B68ACF96ED42EB8F845FD92F2A7BD6"/>
  </w:style>
  <w:style w:type="paragraph" w:customStyle="1" w:styleId="1B5FA0B0BBE343A58001F49782325005">
    <w:name w:val="1B5FA0B0BBE343A58001F49782325005"/>
  </w:style>
  <w:style w:type="paragraph" w:customStyle="1" w:styleId="7C41D3F14057467D994ED1D5B90CE6A2">
    <w:name w:val="7C41D3F14057467D994ED1D5B90CE6A2"/>
  </w:style>
  <w:style w:type="paragraph" w:customStyle="1" w:styleId="45B9A29C1E4245E49FEA9C4514D8C81A">
    <w:name w:val="45B9A29C1E4245E49FEA9C4514D8C81A"/>
  </w:style>
  <w:style w:type="paragraph" w:customStyle="1" w:styleId="7FF823C8F22848CCBDCDC91E0E8A2011">
    <w:name w:val="7FF823C8F22848CCBDCDC91E0E8A2011"/>
  </w:style>
  <w:style w:type="paragraph" w:customStyle="1" w:styleId="6E24C0B9008C4EDDBC3538CE765D6DF3">
    <w:name w:val="6E24C0B9008C4EDDBC3538CE765D6DF3"/>
  </w:style>
  <w:style w:type="paragraph" w:customStyle="1" w:styleId="5E75F7E587584843A436F32B810001AC">
    <w:name w:val="5E75F7E587584843A436F32B810001AC"/>
  </w:style>
  <w:style w:type="paragraph" w:customStyle="1" w:styleId="7959869D035845768AA73E9B2D4C1A3C">
    <w:name w:val="7959869D035845768AA73E9B2D4C1A3C"/>
  </w:style>
  <w:style w:type="paragraph" w:customStyle="1" w:styleId="273F925F7D1446C19586E579AAF019B4">
    <w:name w:val="273F925F7D1446C19586E579AAF019B4"/>
  </w:style>
  <w:style w:type="paragraph" w:customStyle="1" w:styleId="330B1821E42245B08FB32B547300E3EB">
    <w:name w:val="330B1821E42245B08FB32B547300E3EB"/>
  </w:style>
  <w:style w:type="paragraph" w:customStyle="1" w:styleId="4A3BC27946CF425785CA7A6E3A9BE5F6">
    <w:name w:val="4A3BC27946CF425785CA7A6E3A9BE5F6"/>
  </w:style>
  <w:style w:type="paragraph" w:customStyle="1" w:styleId="13AB369ADD184310B52892E9025F43AF">
    <w:name w:val="13AB369ADD184310B52892E9025F43AF"/>
  </w:style>
  <w:style w:type="paragraph" w:customStyle="1" w:styleId="ADFC8A190D644562B42DABEB4CAD4165">
    <w:name w:val="ADFC8A190D644562B42DABEB4CAD4165"/>
  </w:style>
  <w:style w:type="paragraph" w:customStyle="1" w:styleId="29B33965B933478FAD25C67976EFC331">
    <w:name w:val="29B33965B933478FAD25C67976EFC331"/>
  </w:style>
  <w:style w:type="paragraph" w:customStyle="1" w:styleId="67B326C0B7F640B8B49F1C08AAFBB7FE">
    <w:name w:val="67B326C0B7F640B8B49F1C08AAFBB7FE"/>
  </w:style>
  <w:style w:type="paragraph" w:customStyle="1" w:styleId="56176B610F7A4EC08B03DE0CDCA587D7">
    <w:name w:val="56176B610F7A4EC08B03DE0CDCA587D7"/>
  </w:style>
  <w:style w:type="paragraph" w:customStyle="1" w:styleId="D4E4CCEBB8A74E98A4094E91D16675D5">
    <w:name w:val="D4E4CCEBB8A74E98A4094E91D16675D5"/>
  </w:style>
  <w:style w:type="paragraph" w:customStyle="1" w:styleId="522DD6FCCBAD444A93482F1BE6125C07">
    <w:name w:val="522DD6FCCBAD444A93482F1BE6125C07"/>
  </w:style>
  <w:style w:type="paragraph" w:customStyle="1" w:styleId="3B99E16AB70646D1883715DB3DC1C423">
    <w:name w:val="3B99E16AB70646D1883715DB3DC1C423"/>
  </w:style>
  <w:style w:type="paragraph" w:customStyle="1" w:styleId="2B1146B31E79441D9EB5214C43C1A473">
    <w:name w:val="2B1146B31E79441D9EB5214C43C1A473"/>
  </w:style>
  <w:style w:type="paragraph" w:customStyle="1" w:styleId="3A6F9188612A45AA8C94C566652BD1EA">
    <w:name w:val="3A6F9188612A45AA8C94C566652BD1EA"/>
  </w:style>
  <w:style w:type="paragraph" w:customStyle="1" w:styleId="D99371A3F52B477DAEF3C73B88E2F95E">
    <w:name w:val="D99371A3F52B477DAEF3C73B88E2F95E"/>
  </w:style>
  <w:style w:type="paragraph" w:customStyle="1" w:styleId="3A78F143AC8B4D3E8B74BB5894A3DF68">
    <w:name w:val="3A78F143AC8B4D3E8B74BB5894A3DF68"/>
  </w:style>
  <w:style w:type="paragraph" w:customStyle="1" w:styleId="F5DCC4B4825E44309DBAC957FA8BCD4A">
    <w:name w:val="F5DCC4B4825E44309DBAC957FA8BCD4A"/>
  </w:style>
  <w:style w:type="paragraph" w:customStyle="1" w:styleId="7F455142739F4B0F9969C87C065D4555">
    <w:name w:val="7F455142739F4B0F9969C87C065D4555"/>
  </w:style>
  <w:style w:type="paragraph" w:customStyle="1" w:styleId="5C02929502F44C30975DED11EF9D2755">
    <w:name w:val="5C02929502F44C30975DED11EF9D2755"/>
  </w:style>
  <w:style w:type="paragraph" w:customStyle="1" w:styleId="AD13F3C27A774EDE87382FD7AF9DC2E2">
    <w:name w:val="AD13F3C27A774EDE87382FD7AF9DC2E2"/>
  </w:style>
  <w:style w:type="paragraph" w:customStyle="1" w:styleId="14A2A21F37F044E9ADBCBE9D74E36873">
    <w:name w:val="14A2A21F37F044E9ADBCBE9D74E36873"/>
  </w:style>
  <w:style w:type="paragraph" w:customStyle="1" w:styleId="D48B4E159B044E998DA853D0DEA77CA2">
    <w:name w:val="D48B4E159B044E998DA853D0DEA77CA2"/>
  </w:style>
  <w:style w:type="paragraph" w:customStyle="1" w:styleId="11884E3FE6B44F33AAF379CD3213EB00">
    <w:name w:val="11884E3FE6B44F33AAF379CD3213EB00"/>
  </w:style>
  <w:style w:type="paragraph" w:customStyle="1" w:styleId="E1BBCCA6870B44E2BCE79768D6552828">
    <w:name w:val="E1BBCCA6870B44E2BCE79768D6552828"/>
  </w:style>
  <w:style w:type="paragraph" w:customStyle="1" w:styleId="F9957108E5E1424EBEB7BF97CCD6AD6F">
    <w:name w:val="F9957108E5E1424EBEB7BF97CCD6AD6F"/>
  </w:style>
  <w:style w:type="paragraph" w:customStyle="1" w:styleId="82AFCFCFD3844801BA879688F9367CD7">
    <w:name w:val="82AFCFCFD3844801BA879688F9367CD7"/>
  </w:style>
  <w:style w:type="paragraph" w:customStyle="1" w:styleId="3EDC0BBC7E9E4F6C98B77DA5EB6BDB42">
    <w:name w:val="3EDC0BBC7E9E4F6C98B77DA5EB6BDB42"/>
  </w:style>
  <w:style w:type="paragraph" w:customStyle="1" w:styleId="313F38D2212A454A820A19025A0C860C">
    <w:name w:val="313F38D2212A454A820A19025A0C860C"/>
  </w:style>
  <w:style w:type="paragraph" w:customStyle="1" w:styleId="73178366069443268BC3FC99E5DEC429">
    <w:name w:val="73178366069443268BC3FC99E5DEC429"/>
  </w:style>
  <w:style w:type="paragraph" w:customStyle="1" w:styleId="EBA56BAB077740A2A3D320141572D4D2">
    <w:name w:val="EBA56BAB077740A2A3D320141572D4D2"/>
  </w:style>
  <w:style w:type="paragraph" w:customStyle="1" w:styleId="2811E2BD7EB4441DBC84581DFB6F1F72">
    <w:name w:val="2811E2BD7EB4441DBC84581DFB6F1F72"/>
  </w:style>
  <w:style w:type="paragraph" w:customStyle="1" w:styleId="4016DFFF524C453EB212EEC98C362699">
    <w:name w:val="4016DFFF524C453EB212EEC98C362699"/>
  </w:style>
  <w:style w:type="paragraph" w:customStyle="1" w:styleId="045ECD67707949D4ABACA59F2FC4892C">
    <w:name w:val="045ECD67707949D4ABACA59F2FC4892C"/>
  </w:style>
  <w:style w:type="paragraph" w:customStyle="1" w:styleId="F6474FF636BB410F84E3B49CB43E1C30">
    <w:name w:val="F6474FF636BB410F84E3B49CB43E1C30"/>
  </w:style>
  <w:style w:type="paragraph" w:customStyle="1" w:styleId="0B1F4E5ED04348209949793DE3ECBA84">
    <w:name w:val="0B1F4E5ED04348209949793DE3ECBA84"/>
  </w:style>
  <w:style w:type="paragraph" w:customStyle="1" w:styleId="497BDA1B90A64863BEBAE5DB6E01FCBD">
    <w:name w:val="497BDA1B90A64863BEBAE5DB6E01FCBD"/>
  </w:style>
  <w:style w:type="paragraph" w:customStyle="1" w:styleId="EF044A66E60D4879AA3F1F3419D69EE5">
    <w:name w:val="EF044A66E60D4879AA3F1F3419D69EE5"/>
  </w:style>
  <w:style w:type="paragraph" w:customStyle="1" w:styleId="F5F63158D03140F0BCD7A73AA78AB436">
    <w:name w:val="F5F63158D03140F0BCD7A73AA78AB436"/>
  </w:style>
  <w:style w:type="paragraph" w:customStyle="1" w:styleId="F3740A75377F4439ABDA51477CFC031F">
    <w:name w:val="F3740A75377F4439ABDA51477CFC031F"/>
  </w:style>
  <w:style w:type="paragraph" w:customStyle="1" w:styleId="25A1B4562C014275AE3FF15A6B38B092">
    <w:name w:val="25A1B4562C014275AE3FF15A6B38B092"/>
  </w:style>
  <w:style w:type="paragraph" w:customStyle="1" w:styleId="6720EE278A9B48BC86E9EAE252564089">
    <w:name w:val="6720EE278A9B48BC86E9EAE252564089"/>
  </w:style>
  <w:style w:type="paragraph" w:customStyle="1" w:styleId="FBB634D6524E4C96BBE1E3A0D99429BC">
    <w:name w:val="FBB634D6524E4C96BBE1E3A0D99429BC"/>
  </w:style>
  <w:style w:type="paragraph" w:customStyle="1" w:styleId="ED5D1DF06FF54120878CBB09F2B1029E">
    <w:name w:val="ED5D1DF06FF54120878CBB09F2B1029E"/>
  </w:style>
  <w:style w:type="paragraph" w:customStyle="1" w:styleId="BF707DDE8FEA45189FD7EB8BC744CB57">
    <w:name w:val="BF707DDE8FEA45189FD7EB8BC744CB57"/>
  </w:style>
  <w:style w:type="paragraph" w:customStyle="1" w:styleId="5332C3096B374B798F8928388B7DD995">
    <w:name w:val="5332C3096B374B798F8928388B7DD995"/>
    <w:rsid w:val="006D1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51</TotalTime>
  <Pages>1</Pages>
  <Words>63</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Minimax in Arbitrarily board-size of Tic-tac-toe</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Minimax in Arbitrarily board-size of Tic-tac-toe</dc:title>
  <dc:subject/>
  <dc:creator>Guzman</dc:creator>
  <cp:keywords/>
  <dc:description/>
  <cp:lastModifiedBy>Daniel Guzman</cp:lastModifiedBy>
  <cp:revision>4</cp:revision>
  <dcterms:created xsi:type="dcterms:W3CDTF">2022-03-25T19:15:00Z</dcterms:created>
  <dcterms:modified xsi:type="dcterms:W3CDTF">2022-03-28T15:34:00Z</dcterms:modified>
</cp:coreProperties>
</file>